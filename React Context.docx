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C05E2" w:rsidRDefault="00641F53">
              <w:pPr>
                <w:pStyle w:val="Publishwithline"/>
              </w:pPr>
              <w:r>
                <w:t>React Context &amp; Hooks</w:t>
              </w:r>
            </w:p>
          </w:sdtContent>
        </w:sdt>
        <w:p w:rsidR="004C05E2" w:rsidRDefault="004C05E2">
          <w:pPr>
            <w:pStyle w:val="underline"/>
          </w:pPr>
        </w:p>
        <w:p w:rsidR="004C05E2" w:rsidRDefault="00A84126">
          <w:pPr>
            <w:pStyle w:val="PadderBetweenControlandBody"/>
          </w:pPr>
        </w:p>
      </w:sdtContent>
    </w:sdt>
    <w:p w:rsidR="00641F53" w:rsidRDefault="00641F53">
      <w:pPr>
        <w:rPr>
          <w:b/>
          <w:u w:val="single"/>
        </w:rPr>
      </w:pPr>
      <w:r w:rsidRPr="00641F53">
        <w:rPr>
          <w:b/>
          <w:u w:val="single"/>
        </w:rPr>
        <w:t>Context API</w:t>
      </w:r>
    </w:p>
    <w:p w:rsidR="00641F53" w:rsidRDefault="00641F53" w:rsidP="00641F53">
      <w:pPr>
        <w:pStyle w:val="ListParagraph"/>
        <w:numPr>
          <w:ilvl w:val="0"/>
          <w:numId w:val="1"/>
        </w:numPr>
      </w:pPr>
      <w:r>
        <w:t>Clean and easy way to share state between components.</w:t>
      </w:r>
    </w:p>
    <w:p w:rsidR="00641F53" w:rsidRPr="00641F53" w:rsidRDefault="00641F53" w:rsidP="00641F53">
      <w:pPr>
        <w:rPr>
          <w:b/>
          <w:u w:val="single"/>
        </w:rPr>
      </w:pPr>
      <w:r w:rsidRPr="00641F53">
        <w:rPr>
          <w:b/>
          <w:u w:val="single"/>
        </w:rPr>
        <w:t>Hooks</w:t>
      </w:r>
    </w:p>
    <w:p w:rsidR="00641F53" w:rsidRDefault="00FF0427" w:rsidP="00641F53">
      <w:pPr>
        <w:pStyle w:val="ListParagraph"/>
        <w:numPr>
          <w:ilvl w:val="0"/>
          <w:numId w:val="1"/>
        </w:numPr>
      </w:pPr>
      <w:r>
        <w:t>Tap into the inner workings of React in functional components</w:t>
      </w:r>
    </w:p>
    <w:p w:rsidR="00FF0427" w:rsidRDefault="00FF0427" w:rsidP="00FF0427"/>
    <w:p w:rsidR="00FF0427" w:rsidRPr="00641F53" w:rsidRDefault="00FF0427" w:rsidP="00FF0427">
      <w:r>
        <w:t>Context + Hooks =&gt; Redux-like, state manage</w:t>
      </w:r>
      <w:bookmarkStart w:id="0" w:name="_GoBack"/>
      <w:bookmarkEnd w:id="0"/>
      <w:r>
        <w:t>ment magic.</w:t>
      </w:r>
    </w:p>
    <w:sectPr w:rsidR="00FF0427" w:rsidRPr="00641F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126" w:rsidRDefault="00A84126" w:rsidP="00641F53">
      <w:pPr>
        <w:spacing w:after="0"/>
      </w:pPr>
      <w:r>
        <w:separator/>
      </w:r>
    </w:p>
  </w:endnote>
  <w:endnote w:type="continuationSeparator" w:id="0">
    <w:p w:rsidR="00A84126" w:rsidRDefault="00A84126" w:rsidP="00641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126" w:rsidRDefault="00A84126" w:rsidP="00641F53">
      <w:pPr>
        <w:spacing w:after="0"/>
      </w:pPr>
      <w:r>
        <w:separator/>
      </w:r>
    </w:p>
  </w:footnote>
  <w:footnote w:type="continuationSeparator" w:id="0">
    <w:p w:rsidR="00A84126" w:rsidRDefault="00A84126" w:rsidP="00641F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E68AB"/>
    <w:multiLevelType w:val="hybridMultilevel"/>
    <w:tmpl w:val="5C7A43E4"/>
    <w:lvl w:ilvl="0" w:tplc="ED821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41F53"/>
    <w:rsid w:val="004C05E2"/>
    <w:rsid w:val="00641F53"/>
    <w:rsid w:val="009256A4"/>
    <w:rsid w:val="00A84126"/>
    <w:rsid w:val="00B4284A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8670"/>
  <w15:docId w15:val="{2EEF0A4B-B016-4AA8-95FE-9E806F1F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7284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2FCAE-F317-4C59-A2C6-EC75F7B91CB4}"/>
      </w:docPartPr>
      <w:docPartBody>
        <w:p w:rsidR="00000000" w:rsidRDefault="00BD44E8">
          <w:r w:rsidRPr="00FC6CE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E8"/>
    <w:rsid w:val="00BD44E8"/>
    <w:rsid w:val="00F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4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React Context &amp; Hooks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296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Pattanaik (IN7284)</dc:creator>
  <cp:keywords/>
  <dc:description/>
  <cp:lastModifiedBy>Abhishek Pattanaik (IN7284)</cp:lastModifiedBy>
  <cp:revision>3</cp:revision>
  <dcterms:created xsi:type="dcterms:W3CDTF">2020-04-17T06:48:00Z</dcterms:created>
  <dcterms:modified xsi:type="dcterms:W3CDTF">2020-04-17T11:44:00Z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